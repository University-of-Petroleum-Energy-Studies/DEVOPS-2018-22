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D0B00AF" w14:textId="77777777" w:rsidTr="00007728">
        <w:trPr>
          <w:trHeight w:hRule="exact" w:val="1800"/>
        </w:trPr>
        <w:tc>
          <w:tcPr>
            <w:tcW w:w="9360" w:type="dxa"/>
            <w:tcMar>
              <w:top w:w="0" w:type="dxa"/>
              <w:bottom w:w="0" w:type="dxa"/>
            </w:tcMar>
          </w:tcPr>
          <w:p w14:paraId="12F2B01B" w14:textId="77777777" w:rsidR="00692703" w:rsidRPr="00CB3D21" w:rsidRDefault="00CB3D21" w:rsidP="00913946">
            <w:pPr>
              <w:pStyle w:val="Title"/>
              <w:rPr>
                <w:sz w:val="40"/>
                <w:szCs w:val="40"/>
              </w:rPr>
            </w:pPr>
            <w:r w:rsidRPr="00CB3D21">
              <w:rPr>
                <w:sz w:val="40"/>
                <w:szCs w:val="40"/>
              </w:rPr>
              <w:t>Nitish singla</w:t>
            </w:r>
          </w:p>
          <w:p w14:paraId="035ABF66" w14:textId="5121D64F" w:rsidR="00692703" w:rsidRPr="00CF1A49" w:rsidRDefault="00AE6E4E" w:rsidP="00913946">
            <w:pPr>
              <w:pStyle w:val="ContactInfo"/>
              <w:contextualSpacing w:val="0"/>
            </w:pPr>
            <w:r>
              <w:t>Chandigarh</w:t>
            </w:r>
            <w:r w:rsidR="00692703" w:rsidRPr="00CF1A49">
              <w:t xml:space="preserve"> </w:t>
            </w:r>
            <w:sdt>
              <w:sdtPr>
                <w:alias w:val="Divider dot:"/>
                <w:tag w:val="Divider dot:"/>
                <w:id w:val="-1459182552"/>
                <w:placeholder>
                  <w:docPart w:val="3A5F8FFB221043C28713219445429950"/>
                </w:placeholder>
                <w:temporary/>
                <w:showingPlcHdr/>
                <w15:appearance w15:val="hidden"/>
              </w:sdtPr>
              <w:sdtEndPr/>
              <w:sdtContent>
                <w:r w:rsidR="00692703" w:rsidRPr="00CF1A49">
                  <w:t>·</w:t>
                </w:r>
              </w:sdtContent>
            </w:sdt>
            <w:r w:rsidR="00692703" w:rsidRPr="00CF1A49">
              <w:t xml:space="preserve"> </w:t>
            </w:r>
            <w:r w:rsidR="00CB3D21">
              <w:t>8289007866</w:t>
            </w:r>
          </w:p>
          <w:p w14:paraId="584F5235" w14:textId="20C2DECF" w:rsidR="00692703" w:rsidRDefault="00B87CF4" w:rsidP="00913946">
            <w:pPr>
              <w:pStyle w:val="ContactInfoEmphasis"/>
              <w:contextualSpacing w:val="0"/>
              <w:rPr>
                <w:color w:val="384F65" w:themeColor="accent6" w:themeShade="BF"/>
              </w:rPr>
            </w:pPr>
            <w:hyperlink r:id="rId7" w:history="1">
              <w:r w:rsidRPr="00101C01">
                <w:rPr>
                  <w:rStyle w:val="Hyperlink"/>
                  <w:color w:val="214463" w:themeColor="hyperlink" w:themeShade="BF"/>
                </w:rPr>
                <w:t>nitish29singla@gmail.com</w:t>
              </w:r>
            </w:hyperlink>
            <w:r w:rsidR="00692703" w:rsidRPr="00CE161E">
              <w:rPr>
                <w:color w:val="384F65" w:themeColor="accent6" w:themeShade="BF"/>
              </w:rPr>
              <w:t xml:space="preserve"> </w:t>
            </w:r>
          </w:p>
          <w:p w14:paraId="4B6D5963" w14:textId="754E09F8" w:rsidR="00B87CF4" w:rsidRPr="00CF1A49" w:rsidRDefault="00B87CF4" w:rsidP="00B87CF4">
            <w:pPr>
              <w:pStyle w:val="ContactInfoEmphasis"/>
              <w:contextualSpacing w:val="0"/>
              <w:jc w:val="left"/>
            </w:pPr>
            <w:r>
              <w:t xml:space="preserve">                                                                      </w:t>
            </w:r>
            <w:r w:rsidRPr="00B87CF4">
              <w:rPr>
                <w:color w:val="384F65" w:themeColor="accent6" w:themeShade="BF"/>
              </w:rPr>
              <w:t>https://github.com/nit29sin</w:t>
            </w:r>
          </w:p>
        </w:tc>
      </w:tr>
    </w:tbl>
    <w:p w14:paraId="7304D4C6" w14:textId="77777777" w:rsidR="00B87CF4" w:rsidRDefault="00B87CF4" w:rsidP="004341CF">
      <w:pPr>
        <w:rPr>
          <w:b/>
          <w:bCs/>
          <w:color w:val="384F65" w:themeColor="accent6" w:themeShade="BF"/>
          <w:sz w:val="28"/>
          <w:szCs w:val="28"/>
        </w:rPr>
      </w:pPr>
    </w:p>
    <w:p w14:paraId="4E1C79FE" w14:textId="6A1CEEDF" w:rsidR="00626C60" w:rsidRPr="00CE161E" w:rsidRDefault="00626C60" w:rsidP="004341CF">
      <w:pPr>
        <w:rPr>
          <w:b/>
          <w:bCs/>
          <w:color w:val="384F65" w:themeColor="accent6" w:themeShade="BF"/>
          <w:sz w:val="28"/>
          <w:szCs w:val="28"/>
        </w:rPr>
      </w:pPr>
      <w:r w:rsidRPr="00CE161E">
        <w:rPr>
          <w:b/>
          <w:bCs/>
          <w:color w:val="384F65" w:themeColor="accent6" w:themeShade="BF"/>
          <w:sz w:val="28"/>
          <w:szCs w:val="28"/>
        </w:rPr>
        <w:t>EDUCATION</w:t>
      </w:r>
    </w:p>
    <w:p w14:paraId="2A9A9D1E" w14:textId="251ACC01" w:rsidR="00626C60" w:rsidRPr="00CF1A49" w:rsidRDefault="00626C60" w:rsidP="00626C60">
      <w:r>
        <w:t>University of Petroleum and Energy Studies, Dehradun                                                                      2018-2022</w:t>
      </w:r>
    </w:p>
    <w:p w14:paraId="31243AA1" w14:textId="29BEAD8B" w:rsidR="00ED216F" w:rsidRDefault="00626C60" w:rsidP="00626C60">
      <w:pPr>
        <w:jc w:val="both"/>
      </w:pPr>
      <w:r>
        <w:t>Bachelor of Technology, Computer Science with DevOps</w:t>
      </w:r>
    </w:p>
    <w:p w14:paraId="0BA069F4" w14:textId="77777777" w:rsidR="00ED216F" w:rsidRDefault="00ED216F" w:rsidP="004341CF"/>
    <w:p w14:paraId="5757CDBF" w14:textId="44A33A9B" w:rsidR="004341CF" w:rsidRPr="00CE161E" w:rsidRDefault="00626C60" w:rsidP="004341CF">
      <w:pPr>
        <w:rPr>
          <w:b/>
          <w:bCs/>
          <w:color w:val="384F65" w:themeColor="accent6" w:themeShade="BF"/>
          <w:sz w:val="28"/>
          <w:szCs w:val="28"/>
        </w:rPr>
      </w:pPr>
      <w:r w:rsidRPr="00CE161E">
        <w:rPr>
          <w:b/>
          <w:bCs/>
          <w:color w:val="384F65" w:themeColor="accent6" w:themeShade="BF"/>
          <w:sz w:val="28"/>
          <w:szCs w:val="28"/>
        </w:rPr>
        <w:t>SKILLS</w:t>
      </w:r>
    </w:p>
    <w:p w14:paraId="32E78DEB" w14:textId="6AE768D1" w:rsidR="00626C60" w:rsidRDefault="00626C60" w:rsidP="004341CF">
      <w:r w:rsidRPr="00626C60">
        <w:rPr>
          <w:b/>
          <w:bCs/>
        </w:rPr>
        <w:t>Languages</w:t>
      </w:r>
      <w:r>
        <w:t>: Python, C++, Java</w:t>
      </w:r>
    </w:p>
    <w:p w14:paraId="4AAD1D20" w14:textId="25E41A66" w:rsidR="00626C60" w:rsidRDefault="00626C60" w:rsidP="004341CF">
      <w:r w:rsidRPr="00626C60">
        <w:rPr>
          <w:b/>
          <w:bCs/>
        </w:rPr>
        <w:t>Software</w:t>
      </w:r>
      <w:r>
        <w:t xml:space="preserve">: Github, Jenkins, Maven, Sonarqube, Selenium, Nexus, AWS, Docker </w:t>
      </w:r>
    </w:p>
    <w:p w14:paraId="27DF8DA1" w14:textId="21DD5054" w:rsidR="00626C60" w:rsidRDefault="00626C60" w:rsidP="004341CF">
      <w:r w:rsidRPr="00626C60">
        <w:rPr>
          <w:b/>
          <w:bCs/>
        </w:rPr>
        <w:t>Technologies</w:t>
      </w:r>
      <w:r>
        <w:t>: Machine Learning</w:t>
      </w:r>
    </w:p>
    <w:p w14:paraId="749DCB63" w14:textId="77777777" w:rsidR="004341CF" w:rsidRPr="00CE161E" w:rsidRDefault="004341CF" w:rsidP="004341CF">
      <w:pPr>
        <w:rPr>
          <w:sz w:val="24"/>
          <w:szCs w:val="24"/>
        </w:rPr>
      </w:pPr>
    </w:p>
    <w:p w14:paraId="61DFC49E" w14:textId="7990B290" w:rsidR="00152B3E" w:rsidRPr="00CE161E" w:rsidRDefault="00152B3E" w:rsidP="004341CF">
      <w:pPr>
        <w:rPr>
          <w:b/>
          <w:bCs/>
          <w:color w:val="384F65" w:themeColor="accent6" w:themeShade="BF"/>
          <w:sz w:val="28"/>
          <w:szCs w:val="28"/>
        </w:rPr>
      </w:pPr>
      <w:r w:rsidRPr="00CE161E">
        <w:rPr>
          <w:b/>
          <w:bCs/>
          <w:color w:val="384F65" w:themeColor="accent6" w:themeShade="BF"/>
          <w:sz w:val="28"/>
          <w:szCs w:val="28"/>
        </w:rPr>
        <w:t>PROJECTS</w:t>
      </w:r>
    </w:p>
    <w:p w14:paraId="5A7ADFEC" w14:textId="351CDAE3" w:rsidR="00152B3E" w:rsidRPr="00152B3E" w:rsidRDefault="00152B3E" w:rsidP="004341CF">
      <w:pPr>
        <w:rPr>
          <w:b/>
          <w:bCs/>
        </w:rPr>
      </w:pPr>
      <w:r w:rsidRPr="00152B3E">
        <w:rPr>
          <w:b/>
          <w:bCs/>
        </w:rPr>
        <w:t>DNA SEQUENCING AND GENOME ANALYSIS</w:t>
      </w:r>
    </w:p>
    <w:p w14:paraId="2F05F6D4" w14:textId="450C1C1B" w:rsidR="00152B3E" w:rsidRDefault="00152B3E" w:rsidP="004341CF">
      <w:r>
        <w:t>Sequenced the DNA from the actual error-prone DNA reads of a Single Celled Organism such as phiX174 virus and SARS virus using different graph theory and string manipulation algorithms.</w:t>
      </w:r>
    </w:p>
    <w:p w14:paraId="7C9F22CE" w14:textId="0007215D" w:rsidR="00626C60" w:rsidRDefault="00626C60" w:rsidP="004341CF"/>
    <w:p w14:paraId="2C97AF40" w14:textId="7453D991" w:rsidR="00626C60" w:rsidRDefault="00626C60" w:rsidP="004341CF">
      <w:pPr>
        <w:rPr>
          <w:b/>
          <w:bCs/>
        </w:rPr>
      </w:pPr>
      <w:r w:rsidRPr="00626C60">
        <w:rPr>
          <w:b/>
          <w:bCs/>
        </w:rPr>
        <w:t>SKIN CANCER DETECTION USING MACHINE LEARNING</w:t>
      </w:r>
    </w:p>
    <w:p w14:paraId="4FCE91C0" w14:textId="6E71072F" w:rsidR="00626C60" w:rsidRPr="00626C60" w:rsidRDefault="00626C60" w:rsidP="004341CF">
      <w:r>
        <w:t>Developing a Machine Learning model using neural networks to predict the probability whether that person has skin cancer or not. Images of skin moles are using as the dataset to train the model.</w:t>
      </w:r>
    </w:p>
    <w:p w14:paraId="50215058" w14:textId="291424C9" w:rsidR="00626C60" w:rsidRPr="00626C60" w:rsidRDefault="00626C60" w:rsidP="004341CF">
      <w:pPr>
        <w:rPr>
          <w:b/>
          <w:bCs/>
        </w:rPr>
      </w:pPr>
    </w:p>
    <w:p w14:paraId="04D408E4" w14:textId="49E47AD5" w:rsidR="00626C60" w:rsidRDefault="00626C60" w:rsidP="004341CF">
      <w:pPr>
        <w:rPr>
          <w:b/>
          <w:bCs/>
        </w:rPr>
      </w:pPr>
      <w:r w:rsidRPr="00626C60">
        <w:rPr>
          <w:b/>
          <w:bCs/>
        </w:rPr>
        <w:t xml:space="preserve">AUTOMATED CICD PIPELINE USING GITHUB WEBHOOKS </w:t>
      </w:r>
    </w:p>
    <w:p w14:paraId="5D490E73" w14:textId="1AFE823F" w:rsidR="00626C60" w:rsidRPr="00626C60" w:rsidRDefault="00626C60" w:rsidP="004341CF">
      <w:r>
        <w:t>Automated Continuous Integration and Continuous Delivery pipeline is created using Jenkins, Sonarqube, Nexus and Github Webhooks.</w:t>
      </w:r>
    </w:p>
    <w:p w14:paraId="4A30D1FE" w14:textId="4DF4D191" w:rsidR="00152B3E" w:rsidRPr="00626C60" w:rsidRDefault="00152B3E" w:rsidP="004341CF">
      <w:pPr>
        <w:rPr>
          <w:b/>
          <w:bCs/>
        </w:rPr>
      </w:pPr>
    </w:p>
    <w:p w14:paraId="44188EC7" w14:textId="012D935C" w:rsidR="00152B3E" w:rsidRDefault="00626C60" w:rsidP="004341CF">
      <w:pPr>
        <w:rPr>
          <w:b/>
          <w:bCs/>
        </w:rPr>
      </w:pPr>
      <w:r w:rsidRPr="00626C60">
        <w:rPr>
          <w:b/>
          <w:bCs/>
        </w:rPr>
        <w:t>HANDWRITING RECOGNITION SYSTEM</w:t>
      </w:r>
    </w:p>
    <w:p w14:paraId="4C7AD882" w14:textId="3A46D19E" w:rsidR="00626C60" w:rsidRPr="00626C60" w:rsidRDefault="00626C60" w:rsidP="004341CF">
      <w:r>
        <w:t xml:space="preserve">Created a Machine Learning using neural networks to recognize the numerical digits from the handwritten digits. MNIST Dataset is used to train the model. </w:t>
      </w:r>
    </w:p>
    <w:p w14:paraId="2AB958F4" w14:textId="77777777" w:rsidR="00626C60" w:rsidRDefault="00626C60" w:rsidP="004341CF"/>
    <w:p w14:paraId="3EAE43DF" w14:textId="30D75B97" w:rsidR="005333E5" w:rsidRPr="00CE161E" w:rsidRDefault="00E855BC" w:rsidP="004341CF">
      <w:pPr>
        <w:rPr>
          <w:b/>
          <w:bCs/>
          <w:color w:val="384F65" w:themeColor="accent6" w:themeShade="BF"/>
          <w:sz w:val="28"/>
          <w:szCs w:val="28"/>
        </w:rPr>
      </w:pPr>
      <w:r w:rsidRPr="00CE161E">
        <w:rPr>
          <w:b/>
          <w:bCs/>
          <w:color w:val="384F65" w:themeColor="accent6" w:themeShade="BF"/>
          <w:sz w:val="28"/>
          <w:szCs w:val="28"/>
        </w:rPr>
        <w:t>CERTIFICATIONS</w:t>
      </w:r>
    </w:p>
    <w:p w14:paraId="0D80C58D" w14:textId="0838989D" w:rsidR="00AE6E4E" w:rsidRPr="00AE6E4E" w:rsidRDefault="00AE6E4E" w:rsidP="004341CF">
      <w:pPr>
        <w:rPr>
          <w:b/>
          <w:bCs/>
        </w:rPr>
      </w:pPr>
      <w:r w:rsidRPr="00AE6E4E">
        <w:rPr>
          <w:b/>
          <w:bCs/>
        </w:rPr>
        <w:t>MACHINE LEARNING BY STANFORD UNIVERSITY</w:t>
      </w:r>
    </w:p>
    <w:p w14:paraId="30B43C79" w14:textId="26A70116" w:rsidR="00AE6E4E" w:rsidRDefault="00AE6E4E" w:rsidP="004341CF">
      <w:r>
        <w:t>Course on Machine Learning by Prof. Andrew Ng on Coursera.</w:t>
      </w:r>
    </w:p>
    <w:p w14:paraId="2F81432D" w14:textId="77777777" w:rsidR="00AE6E4E" w:rsidRPr="00CF1A49" w:rsidRDefault="00AE6E4E" w:rsidP="004341CF"/>
    <w:p w14:paraId="6E47BE78" w14:textId="77777777" w:rsidR="00B51D1B" w:rsidRDefault="00E855BC" w:rsidP="004341CF">
      <w:pPr>
        <w:rPr>
          <w:b/>
          <w:bCs/>
        </w:rPr>
      </w:pPr>
      <w:r w:rsidRPr="00E855BC">
        <w:rPr>
          <w:b/>
          <w:bCs/>
        </w:rPr>
        <w:t xml:space="preserve">MICROSOFT TECHNOLOGY ASSOCIATE </w:t>
      </w:r>
    </w:p>
    <w:p w14:paraId="5162F7D4" w14:textId="047F87A2" w:rsidR="00E855BC" w:rsidRDefault="00E855BC" w:rsidP="004341CF">
      <w:r w:rsidRPr="00E855BC">
        <w:t>Successfully completed requirements to be recognized as Microsoft Technology Associate for Python</w:t>
      </w:r>
      <w:r>
        <w:t>.</w:t>
      </w:r>
    </w:p>
    <w:p w14:paraId="3DB8A9FA" w14:textId="77777777" w:rsidR="00AE6E4E" w:rsidRDefault="00AE6E4E" w:rsidP="004341CF"/>
    <w:p w14:paraId="138D8265" w14:textId="6BBE9EAE" w:rsidR="005333E5" w:rsidRDefault="005333E5" w:rsidP="004341CF">
      <w:pPr>
        <w:rPr>
          <w:b/>
          <w:bCs/>
        </w:rPr>
      </w:pPr>
      <w:r>
        <w:rPr>
          <w:b/>
          <w:bCs/>
        </w:rPr>
        <w:t>INTRODUCTION TO ARTIFICIAL INTELLIGENCE</w:t>
      </w:r>
    </w:p>
    <w:p w14:paraId="6C4E5130" w14:textId="7BFA46BE" w:rsidR="005333E5" w:rsidRDefault="005333E5" w:rsidP="004341CF">
      <w:r>
        <w:t>Completed Artificial Intelligence Course by IBM on Coursera</w:t>
      </w:r>
    </w:p>
    <w:p w14:paraId="4B78D7CA" w14:textId="4731FCE2" w:rsidR="005333E5" w:rsidRDefault="005333E5" w:rsidP="004341CF"/>
    <w:p w14:paraId="3BD203E5" w14:textId="59CB3B0C" w:rsidR="005333E5" w:rsidRDefault="005333E5" w:rsidP="004341CF">
      <w:pPr>
        <w:rPr>
          <w:b/>
          <w:bCs/>
        </w:rPr>
      </w:pPr>
      <w:r>
        <w:rPr>
          <w:b/>
          <w:bCs/>
        </w:rPr>
        <w:t>INTRODUCTION TO SOFTWARE PRODUCT MANAGEMENT</w:t>
      </w:r>
    </w:p>
    <w:p w14:paraId="63BF454A" w14:textId="4412E519" w:rsidR="005333E5" w:rsidRDefault="005333E5" w:rsidP="004341CF">
      <w:r>
        <w:t>Completed Software Product Management Course by University of Alberta on Coursera</w:t>
      </w:r>
    </w:p>
    <w:p w14:paraId="15CF5D76" w14:textId="77777777" w:rsidR="00CE161E" w:rsidRDefault="00CE161E" w:rsidP="004341CF"/>
    <w:p w14:paraId="5CCA7221" w14:textId="77777777" w:rsidR="00885193" w:rsidRDefault="00885193" w:rsidP="004341CF">
      <w:pPr>
        <w:rPr>
          <w:b/>
          <w:bCs/>
        </w:rPr>
      </w:pPr>
      <w:r w:rsidRPr="00885193">
        <w:rPr>
          <w:b/>
          <w:bCs/>
        </w:rPr>
        <w:t>MACHINE LEARNING WITH PYTHON</w:t>
      </w:r>
    </w:p>
    <w:p w14:paraId="5D894E54" w14:textId="77777777" w:rsidR="00885193" w:rsidRDefault="00885193" w:rsidP="004341CF">
      <w:r w:rsidRPr="00885193">
        <w:t>Completed Machine Learning with Python Course by Foxmula.</w:t>
      </w:r>
    </w:p>
    <w:p w14:paraId="5A69C492" w14:textId="77777777" w:rsidR="00626C60" w:rsidRPr="00CE161E" w:rsidRDefault="00626C60" w:rsidP="004341CF">
      <w:pPr>
        <w:rPr>
          <w:sz w:val="24"/>
          <w:szCs w:val="24"/>
        </w:rPr>
      </w:pPr>
    </w:p>
    <w:p w14:paraId="689AFC74" w14:textId="08064A0F" w:rsidR="00885193" w:rsidRPr="00CE161E" w:rsidRDefault="00885193" w:rsidP="004341CF">
      <w:pPr>
        <w:rPr>
          <w:b/>
          <w:bCs/>
          <w:sz w:val="24"/>
          <w:szCs w:val="24"/>
        </w:rPr>
      </w:pPr>
      <w:r w:rsidRPr="00CE161E">
        <w:rPr>
          <w:b/>
          <w:bCs/>
          <w:color w:val="384F65" w:themeColor="accent6" w:themeShade="BF"/>
          <w:sz w:val="28"/>
          <w:szCs w:val="28"/>
        </w:rPr>
        <w:lastRenderedPageBreak/>
        <w:t>VOLUNTEER</w:t>
      </w:r>
      <w:r w:rsidRPr="00CE161E">
        <w:rPr>
          <w:b/>
          <w:bCs/>
          <w:sz w:val="24"/>
          <w:szCs w:val="24"/>
        </w:rPr>
        <w:tab/>
      </w:r>
    </w:p>
    <w:p w14:paraId="1CD3E5A7" w14:textId="77777777" w:rsidR="00885193" w:rsidRPr="00F4091F" w:rsidRDefault="00885193" w:rsidP="004341CF">
      <w:pPr>
        <w:rPr>
          <w:rFonts w:cstheme="minorHAnsi"/>
        </w:rPr>
      </w:pPr>
      <w:r w:rsidRPr="00F4091F">
        <w:rPr>
          <w:rFonts w:cstheme="minorHAnsi"/>
        </w:rPr>
        <w:t>INDIAN RED CROSS SOCIETY OLD AGE HOME</w:t>
      </w:r>
    </w:p>
    <w:p w14:paraId="081E06A5" w14:textId="77777777" w:rsidR="00885193" w:rsidRDefault="00F4091F" w:rsidP="004341CF">
      <w:r>
        <w:t>Worked</w:t>
      </w:r>
      <w:r w:rsidR="00885193">
        <w:t xml:space="preserve"> as a </w:t>
      </w:r>
      <w:r>
        <w:t>Social</w:t>
      </w:r>
      <w:r w:rsidR="00885193">
        <w:t xml:space="preserve"> Intern at Indian Red Cross Society Old Age Home</w:t>
      </w:r>
      <w:r>
        <w:t>.</w:t>
      </w:r>
    </w:p>
    <w:p w14:paraId="02F1ACA8" w14:textId="77777777" w:rsidR="00885193" w:rsidRDefault="00885193" w:rsidP="004341CF"/>
    <w:p w14:paraId="0C794BCD" w14:textId="77777777" w:rsidR="00885193" w:rsidRPr="00CF1A49" w:rsidRDefault="00885193" w:rsidP="004341CF"/>
    <w:p w14:paraId="245DB5BE" w14:textId="77777777" w:rsidR="00885193" w:rsidRDefault="00885193" w:rsidP="004341CF"/>
    <w:p w14:paraId="3A120252" w14:textId="77777777" w:rsidR="00885193" w:rsidRDefault="00885193" w:rsidP="004341CF"/>
    <w:p w14:paraId="5FEFD93E" w14:textId="77777777" w:rsidR="00885193" w:rsidRDefault="00885193" w:rsidP="004341CF"/>
    <w:p w14:paraId="0F6E12C4" w14:textId="77777777" w:rsidR="00885193" w:rsidRPr="00E855BC" w:rsidRDefault="00885193" w:rsidP="004341CF"/>
    <w:sectPr w:rsidR="00885193" w:rsidRPr="00E855BC"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48718" w14:textId="77777777" w:rsidR="008604F7" w:rsidRDefault="008604F7" w:rsidP="0068194B">
      <w:r>
        <w:separator/>
      </w:r>
    </w:p>
    <w:p w14:paraId="03BF8880" w14:textId="77777777" w:rsidR="008604F7" w:rsidRDefault="008604F7"/>
    <w:p w14:paraId="65E455D0" w14:textId="77777777" w:rsidR="008604F7" w:rsidRDefault="008604F7"/>
  </w:endnote>
  <w:endnote w:type="continuationSeparator" w:id="0">
    <w:p w14:paraId="03AB8EE4" w14:textId="77777777" w:rsidR="008604F7" w:rsidRDefault="008604F7" w:rsidP="0068194B">
      <w:r>
        <w:continuationSeparator/>
      </w:r>
    </w:p>
    <w:p w14:paraId="67957D85" w14:textId="77777777" w:rsidR="008604F7" w:rsidRDefault="008604F7"/>
    <w:p w14:paraId="6CFD3619" w14:textId="77777777" w:rsidR="008604F7" w:rsidRDefault="00860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23977E7" w14:textId="77777777" w:rsidR="00E855BC" w:rsidRDefault="00E855B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3386B" w14:textId="77777777" w:rsidR="008604F7" w:rsidRDefault="008604F7" w:rsidP="0068194B">
      <w:r>
        <w:separator/>
      </w:r>
    </w:p>
    <w:p w14:paraId="5D781EAF" w14:textId="77777777" w:rsidR="008604F7" w:rsidRDefault="008604F7"/>
    <w:p w14:paraId="643E1A28" w14:textId="77777777" w:rsidR="008604F7" w:rsidRDefault="008604F7"/>
  </w:footnote>
  <w:footnote w:type="continuationSeparator" w:id="0">
    <w:p w14:paraId="31E96552" w14:textId="77777777" w:rsidR="008604F7" w:rsidRDefault="008604F7" w:rsidP="0068194B">
      <w:r>
        <w:continuationSeparator/>
      </w:r>
    </w:p>
    <w:p w14:paraId="61E0D347" w14:textId="77777777" w:rsidR="008604F7" w:rsidRDefault="008604F7"/>
    <w:p w14:paraId="0916387E" w14:textId="77777777" w:rsidR="008604F7" w:rsidRDefault="008604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09B9A" w14:textId="77777777" w:rsidR="00E855BC" w:rsidRPr="004E01EB" w:rsidRDefault="00E855BC" w:rsidP="005A1B10">
    <w:pPr>
      <w:pStyle w:val="Header"/>
    </w:pPr>
    <w:r w:rsidRPr="004E01EB">
      <w:rPr>
        <w:noProof/>
      </w:rPr>
      <mc:AlternateContent>
        <mc:Choice Requires="wps">
          <w:drawing>
            <wp:anchor distT="0" distB="0" distL="114300" distR="114300" simplePos="0" relativeHeight="251659264" behindDoc="1" locked="0" layoutInCell="1" allowOverlap="1" wp14:anchorId="07C3CEB5" wp14:editId="7DDDBC5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27E75F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17E048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9663D01"/>
    <w:multiLevelType w:val="hybridMultilevel"/>
    <w:tmpl w:val="38D6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82669DF"/>
    <w:multiLevelType w:val="hybridMultilevel"/>
    <w:tmpl w:val="C19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1607990"/>
    <w:multiLevelType w:val="hybridMultilevel"/>
    <w:tmpl w:val="A2AE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C49D4"/>
    <w:multiLevelType w:val="hybridMultilevel"/>
    <w:tmpl w:val="2974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85B69"/>
    <w:multiLevelType w:val="hybridMultilevel"/>
    <w:tmpl w:val="3BB2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FC5217"/>
    <w:multiLevelType w:val="hybridMultilevel"/>
    <w:tmpl w:val="E26C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A1983"/>
    <w:multiLevelType w:val="hybridMultilevel"/>
    <w:tmpl w:val="C00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6256C2"/>
    <w:multiLevelType w:val="hybridMultilevel"/>
    <w:tmpl w:val="0F9E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62CD0"/>
    <w:multiLevelType w:val="hybridMultilevel"/>
    <w:tmpl w:val="BD2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7"/>
  </w:num>
  <w:num w:numId="10">
    <w:abstractNumId w:val="5"/>
  </w:num>
  <w:num w:numId="11">
    <w:abstractNumId w:val="4"/>
  </w:num>
  <w:num w:numId="12">
    <w:abstractNumId w:val="1"/>
  </w:num>
  <w:num w:numId="13">
    <w:abstractNumId w:val="0"/>
  </w:num>
  <w:num w:numId="14">
    <w:abstractNumId w:val="14"/>
  </w:num>
  <w:num w:numId="15">
    <w:abstractNumId w:val="21"/>
  </w:num>
  <w:num w:numId="16">
    <w:abstractNumId w:val="18"/>
  </w:num>
  <w:num w:numId="17">
    <w:abstractNumId w:val="16"/>
  </w:num>
  <w:num w:numId="18">
    <w:abstractNumId w:val="15"/>
  </w:num>
  <w:num w:numId="19">
    <w:abstractNumId w:val="10"/>
  </w:num>
  <w:num w:numId="20">
    <w:abstractNumId w:val="1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21"/>
    <w:rsid w:val="000001EF"/>
    <w:rsid w:val="000009D5"/>
    <w:rsid w:val="00007322"/>
    <w:rsid w:val="00007728"/>
    <w:rsid w:val="00024584"/>
    <w:rsid w:val="00024730"/>
    <w:rsid w:val="00055E95"/>
    <w:rsid w:val="0007021F"/>
    <w:rsid w:val="00073D02"/>
    <w:rsid w:val="000B2BA5"/>
    <w:rsid w:val="000E2612"/>
    <w:rsid w:val="000F2F8C"/>
    <w:rsid w:val="0010006E"/>
    <w:rsid w:val="001045A8"/>
    <w:rsid w:val="001114E9"/>
    <w:rsid w:val="00114A91"/>
    <w:rsid w:val="001427E1"/>
    <w:rsid w:val="00152B3E"/>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16D6"/>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364B"/>
    <w:rsid w:val="003A0632"/>
    <w:rsid w:val="003A30E5"/>
    <w:rsid w:val="003A6ADF"/>
    <w:rsid w:val="003B4104"/>
    <w:rsid w:val="003B5928"/>
    <w:rsid w:val="003D380F"/>
    <w:rsid w:val="003E160D"/>
    <w:rsid w:val="003F1D5F"/>
    <w:rsid w:val="00405128"/>
    <w:rsid w:val="00406CFF"/>
    <w:rsid w:val="00416B25"/>
    <w:rsid w:val="00420592"/>
    <w:rsid w:val="00427DBC"/>
    <w:rsid w:val="004319E0"/>
    <w:rsid w:val="004341CF"/>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2BB6"/>
    <w:rsid w:val="00510392"/>
    <w:rsid w:val="00513E2A"/>
    <w:rsid w:val="005333E5"/>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26C60"/>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04F7"/>
    <w:rsid w:val="0086487C"/>
    <w:rsid w:val="0086685B"/>
    <w:rsid w:val="00870B20"/>
    <w:rsid w:val="008829F8"/>
    <w:rsid w:val="00885193"/>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6E4E"/>
    <w:rsid w:val="00AE7650"/>
    <w:rsid w:val="00B10EBE"/>
    <w:rsid w:val="00B236F1"/>
    <w:rsid w:val="00B50F99"/>
    <w:rsid w:val="00B51D1B"/>
    <w:rsid w:val="00B540F4"/>
    <w:rsid w:val="00B60FD0"/>
    <w:rsid w:val="00B622DF"/>
    <w:rsid w:val="00B6332A"/>
    <w:rsid w:val="00B81760"/>
    <w:rsid w:val="00B8494C"/>
    <w:rsid w:val="00B87CF4"/>
    <w:rsid w:val="00BA1546"/>
    <w:rsid w:val="00BB3BCF"/>
    <w:rsid w:val="00BB4E51"/>
    <w:rsid w:val="00BD431F"/>
    <w:rsid w:val="00BE423E"/>
    <w:rsid w:val="00BF61AC"/>
    <w:rsid w:val="00C47FA6"/>
    <w:rsid w:val="00C57FC6"/>
    <w:rsid w:val="00C66A7D"/>
    <w:rsid w:val="00C779DA"/>
    <w:rsid w:val="00C814F7"/>
    <w:rsid w:val="00CA4B4D"/>
    <w:rsid w:val="00CB35C3"/>
    <w:rsid w:val="00CB3D21"/>
    <w:rsid w:val="00CD323D"/>
    <w:rsid w:val="00CE161E"/>
    <w:rsid w:val="00CE4030"/>
    <w:rsid w:val="00CE64B3"/>
    <w:rsid w:val="00CF1A49"/>
    <w:rsid w:val="00D0630C"/>
    <w:rsid w:val="00D243A9"/>
    <w:rsid w:val="00D305E5"/>
    <w:rsid w:val="00D37CD3"/>
    <w:rsid w:val="00D66A52"/>
    <w:rsid w:val="00D66EFA"/>
    <w:rsid w:val="00D72A2D"/>
    <w:rsid w:val="00D9521A"/>
    <w:rsid w:val="00DA0226"/>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5BC"/>
    <w:rsid w:val="00E85A87"/>
    <w:rsid w:val="00E85B4A"/>
    <w:rsid w:val="00E9528E"/>
    <w:rsid w:val="00EA5099"/>
    <w:rsid w:val="00EC1351"/>
    <w:rsid w:val="00EC4CBF"/>
    <w:rsid w:val="00ED216F"/>
    <w:rsid w:val="00EE2CA8"/>
    <w:rsid w:val="00EF17E8"/>
    <w:rsid w:val="00EF51D9"/>
    <w:rsid w:val="00F00085"/>
    <w:rsid w:val="00F130DD"/>
    <w:rsid w:val="00F24884"/>
    <w:rsid w:val="00F36109"/>
    <w:rsid w:val="00F4091F"/>
    <w:rsid w:val="00F476C4"/>
    <w:rsid w:val="00F61DF9"/>
    <w:rsid w:val="00F75904"/>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77565"/>
  <w15:chartTrackingRefBased/>
  <w15:docId w15:val="{C8C69E60-E539-4B6B-BA04-9964A27A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vanity-namedomain">
    <w:name w:val="vanity-name__domain"/>
    <w:basedOn w:val="DefaultParagraphFont"/>
    <w:rsid w:val="00CB3D21"/>
  </w:style>
  <w:style w:type="character" w:customStyle="1" w:styleId="vanity-namedisplay-name">
    <w:name w:val="vanity-name__display-name"/>
    <w:basedOn w:val="DefaultParagraphFont"/>
    <w:rsid w:val="00CB3D21"/>
  </w:style>
  <w:style w:type="character" w:styleId="UnresolvedMention">
    <w:name w:val="Unresolved Mention"/>
    <w:basedOn w:val="DefaultParagraphFont"/>
    <w:uiPriority w:val="99"/>
    <w:semiHidden/>
    <w:unhideWhenUsed/>
    <w:rsid w:val="00B87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tish29singl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ish%20Singl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5F8FFB221043C28713219445429950"/>
        <w:category>
          <w:name w:val="General"/>
          <w:gallery w:val="placeholder"/>
        </w:category>
        <w:types>
          <w:type w:val="bbPlcHdr"/>
        </w:types>
        <w:behaviors>
          <w:behavior w:val="content"/>
        </w:behaviors>
        <w:guid w:val="{8C87B53C-E878-495C-B078-AA5C36238F5E}"/>
      </w:docPartPr>
      <w:docPartBody>
        <w:p w:rsidR="00D06E1F" w:rsidRDefault="00627E51">
          <w:pPr>
            <w:pStyle w:val="3A5F8FFB221043C2871321944542995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51"/>
    <w:rsid w:val="001038E9"/>
    <w:rsid w:val="002B24FD"/>
    <w:rsid w:val="00627E51"/>
    <w:rsid w:val="008E5607"/>
    <w:rsid w:val="00D06E1F"/>
    <w:rsid w:val="00D228A5"/>
    <w:rsid w:val="00DF2FF0"/>
    <w:rsid w:val="00F8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A5F8FFB221043C28713219445429950">
    <w:name w:val="3A5F8FFB221043C28713219445429950"/>
  </w:style>
  <w:style w:type="character" w:styleId="SubtleReference">
    <w:name w:val="Subtle Reference"/>
    <w:basedOn w:val="DefaultParagraphFont"/>
    <w:uiPriority w:val="10"/>
    <w:qFormat/>
    <w:rPr>
      <w:b/>
      <w:caps w:val="0"/>
      <w:smallCaps/>
      <w:color w:val="595959" w:themeColor="text1" w:themeTint="A6"/>
    </w:rPr>
  </w:style>
  <w:style w:type="paragraph" w:customStyle="1" w:styleId="C5FA5EFB13B74183B39ADA099FCEA2D5">
    <w:name w:val="C5FA5EFB13B74183B39ADA099FCEA2D5"/>
  </w:style>
  <w:style w:type="paragraph" w:customStyle="1" w:styleId="B813ADC959674581AB308B26E1AD920B">
    <w:name w:val="B813ADC959674581AB308B26E1AD9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302</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Singla</dc:creator>
  <cp:keywords/>
  <dc:description/>
  <cp:lastModifiedBy>Nitish Singla</cp:lastModifiedBy>
  <cp:revision>17</cp:revision>
  <dcterms:created xsi:type="dcterms:W3CDTF">2020-02-03T15:15:00Z</dcterms:created>
  <dcterms:modified xsi:type="dcterms:W3CDTF">2021-02-10T05:35:00Z</dcterms:modified>
  <cp:category/>
</cp:coreProperties>
</file>